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243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4.63738pt;height:28.0575pt;mso-position-horizontal-relative:char;mso-position-vertical-relative:line" type="#_x0000_t75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6"/>
        <w:ind w:right="0"/>
        <w:jc w:val="left"/>
      </w:pP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9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3"/>
          <w:w w:val="105"/>
        </w:rPr>
        <w:t>2013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6"/>
        <w:ind w:right="0"/>
        <w:jc w:val="left"/>
      </w:pP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3"/>
          <w:w w:val="105"/>
        </w:rPr>
        <w:t>El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z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R.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3"/>
          <w:w w:val="105"/>
        </w:rPr>
        <w:t>il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z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8" w:lineRule="auto" w:before="9"/>
        <w:ind w:left="897" w:right="3766" w:hanging="778"/>
        <w:jc w:val="left"/>
      </w:pP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ry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4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&amp;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8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3"/>
          <w:w w:val="105"/>
        </w:rPr>
        <w:t>op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nt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7"/>
          <w:w w:val="105"/>
        </w:rPr>
        <w:t>V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z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0" w:lineRule="auto"/>
        <w:ind w:left="119" w:right="154" w:firstLine="720"/>
        <w:jc w:val="left"/>
      </w:pP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3"/>
          <w:w w:val="105"/>
        </w:rPr>
        <w:t>13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201</w:t>
      </w:r>
      <w:r>
        <w:rPr>
          <w:b w:val="0"/>
          <w:bCs w:val="0"/>
          <w:spacing w:val="0"/>
          <w:w w:val="105"/>
        </w:rPr>
        <w:t>3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q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8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7"/>
          <w:w w:val="105"/>
        </w:rPr>
        <w:t>C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yo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x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nt</w:t>
      </w:r>
      <w:r>
        <w:rPr>
          <w:b w:val="0"/>
          <w:bCs w:val="0"/>
          <w:spacing w:val="-4"/>
          <w:w w:val="103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3"/>
          <w:w w:val="105"/>
        </w:rPr>
        <w:t>po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4"/>
          <w:w w:val="105"/>
        </w:rPr>
        <w:t>F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5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2"/>
          <w:w w:val="105"/>
        </w:rPr>
        <w:t>“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a”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9"/>
          <w:w w:val="105"/>
        </w:rPr>
        <w:t>“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-4"/>
          <w:w w:val="105"/>
        </w:rPr>
        <w:t>SS</w:t>
      </w:r>
      <w:r>
        <w:rPr>
          <w:b w:val="0"/>
          <w:bCs w:val="0"/>
          <w:spacing w:val="8"/>
          <w:w w:val="105"/>
        </w:rPr>
        <w:t>O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2"/>
          <w:w w:val="105"/>
        </w:rPr>
        <w:t>”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of</w:t>
      </w:r>
      <w:r>
        <w:rPr>
          <w:b w:val="0"/>
          <w:bCs w:val="0"/>
          <w:spacing w:val="3"/>
          <w:w w:val="103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po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3"/>
          <w:w w:val="105"/>
        </w:rPr>
        <w:t>g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0" w:lineRule="auto"/>
        <w:ind w:left="119" w:right="178" w:firstLine="720"/>
        <w:jc w:val="left"/>
      </w:pPr>
      <w:r>
        <w:rPr>
          <w:b w:val="0"/>
          <w:bCs w:val="0"/>
          <w:spacing w:val="-4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’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ho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3"/>
          <w:w w:val="105"/>
        </w:rPr>
        <w:t>ti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3"/>
          <w:w w:val="105"/>
        </w:rPr>
        <w:t>po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8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1</w:t>
      </w:r>
      <w:r>
        <w:rPr>
          <w:b w:val="0"/>
          <w:bCs w:val="0"/>
          <w:spacing w:val="3"/>
          <w:w w:val="105"/>
        </w:rPr>
        <w:t>2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3"/>
          <w:w w:val="105"/>
        </w:rPr>
        <w:t>201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x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0" w:lineRule="auto"/>
        <w:ind w:left="118" w:right="114" w:firstLine="720"/>
        <w:jc w:val="left"/>
      </w:pP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3"/>
          <w:w w:val="105"/>
        </w:rPr>
        <w:t>8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3"/>
          <w:w w:val="105"/>
        </w:rPr>
        <w:t>201</w:t>
      </w:r>
      <w:r>
        <w:rPr>
          <w:b w:val="0"/>
          <w:bCs w:val="0"/>
          <w:spacing w:val="0"/>
          <w:w w:val="105"/>
        </w:rPr>
        <w:t>3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j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ce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ss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nn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on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3"/>
          <w:w w:val="105"/>
        </w:rPr>
        <w:t>po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1"/>
          <w:w w:val="105"/>
        </w:rPr>
        <w:t>H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ff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7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ce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g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nd</w:t>
      </w:r>
      <w:r>
        <w:rPr>
          <w:b w:val="0"/>
          <w:bCs w:val="0"/>
          <w:spacing w:val="3"/>
          <w:w w:val="103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3"/>
          <w:w w:val="105"/>
        </w:rPr>
        <w:t>il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8" w:lineRule="auto"/>
        <w:ind w:left="118" w:right="244" w:firstLine="720"/>
        <w:jc w:val="left"/>
      </w:pP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z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q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ff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y.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0" w:lineRule="auto"/>
        <w:ind w:left="118" w:right="108" w:firstLine="720"/>
        <w:jc w:val="left"/>
      </w:pP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hop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1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do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on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ho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upp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8"/>
          <w:w w:val="105"/>
        </w:rPr>
        <w:t>D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3"/>
          <w:w w:val="105"/>
        </w:rPr>
        <w:t>2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or</w:t>
      </w:r>
      <w:r>
        <w:rPr>
          <w:b w:val="0"/>
          <w:bCs w:val="0"/>
          <w:spacing w:val="-4"/>
          <w:w w:val="103"/>
        </w:rPr>
        <w:t> 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5"/>
          <w:w w:val="105"/>
        </w:rPr>
        <w:t>j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g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3"/>
          <w:w w:val="105"/>
        </w:rPr>
        <w:t>g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un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ff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nu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3"/>
          <w:w w:val="105"/>
        </w:rPr>
        <w:t>g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8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3"/>
          <w:w w:val="105"/>
        </w:rPr>
        <w:t>4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rt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k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1"/>
          <w:w w:val="105"/>
        </w:rPr>
        <w:t>H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7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ff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rt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xp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nd</w:t>
      </w:r>
      <w:r>
        <w:rPr>
          <w:b w:val="0"/>
          <w:bCs w:val="0"/>
          <w:spacing w:val="-4"/>
          <w:w w:val="103"/>
        </w:rPr>
        <w:t> 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6"/>
          <w:w w:val="105"/>
        </w:rPr>
        <w:t>t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rt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g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z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nn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up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0"/>
          <w:w w:val="105"/>
        </w:rPr>
        <w:t>k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/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rt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du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9"/>
          <w:w w:val="105"/>
        </w:rPr>
        <w:t>-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ff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po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3"/>
          <w:w w:val="105"/>
        </w:rPr>
        <w:t>un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8" w:lineRule="auto"/>
        <w:ind w:left="117" w:right="270" w:firstLine="720"/>
        <w:jc w:val="left"/>
      </w:pP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x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ff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3"/>
          <w:w w:val="105"/>
        </w:rPr>
        <w:t>ud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3"/>
          <w:w w:val="105"/>
        </w:rPr>
        <w:t>und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ff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ng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5"/>
          <w:w w:val="105"/>
        </w:rPr>
        <w:t>ph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8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z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’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5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li</w:t>
      </w:r>
      <w:r>
        <w:rPr>
          <w:b w:val="0"/>
          <w:bCs w:val="0"/>
          <w:spacing w:val="0"/>
          <w:w w:val="105"/>
        </w:rPr>
        <w:t>fe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z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48" w:lineRule="auto"/>
        <w:jc w:val="left"/>
        <w:sectPr>
          <w:type w:val="continuous"/>
          <w:pgSz w:w="12240" w:h="15840"/>
          <w:pgMar w:top="620" w:bottom="280" w:left="1320" w:right="1340"/>
        </w:sectPr>
      </w:pPr>
    </w:p>
    <w:p>
      <w:pPr>
        <w:pStyle w:val="BodyText"/>
        <w:spacing w:line="251" w:lineRule="auto" w:before="81"/>
        <w:ind w:left="119" w:right="58" w:firstLine="0"/>
        <w:jc w:val="left"/>
      </w:pP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2"/>
          <w:w w:val="105"/>
        </w:rPr>
        <w:t>“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ug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6"/>
          <w:w w:val="105"/>
        </w:rPr>
        <w:t>t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x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1"/>
          <w:w w:val="105"/>
        </w:rPr>
        <w:t>V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on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”</w:t>
      </w:r>
      <w:r>
        <w:rPr>
          <w:b w:val="0"/>
          <w:bCs w:val="0"/>
          <w:spacing w:val="51"/>
          <w:w w:val="105"/>
        </w:rPr>
        <w:t> </w:t>
      </w:r>
      <w:r>
        <w:rPr>
          <w:b w:val="0"/>
          <w:bCs w:val="0"/>
          <w:spacing w:val="-7"/>
          <w:w w:val="105"/>
        </w:rPr>
        <w:t>A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ff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4"/>
          <w:w w:val="105"/>
        </w:rPr>
        <w:t>g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3"/>
          <w:w w:val="105"/>
        </w:rPr>
        <w:t>j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nd</w:t>
      </w:r>
      <w:r>
        <w:rPr>
          <w:b w:val="0"/>
          <w:bCs w:val="0"/>
          <w:spacing w:val="-4"/>
          <w:w w:val="103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ub</w:t>
      </w:r>
      <w:r>
        <w:rPr>
          <w:b w:val="0"/>
          <w:bCs w:val="0"/>
          <w:spacing w:val="-3"/>
          <w:w w:val="105"/>
        </w:rPr>
        <w:t>j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0" w:lineRule="auto"/>
        <w:ind w:left="119" w:right="258" w:firstLine="719"/>
        <w:jc w:val="left"/>
      </w:pP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x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q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4"/>
          <w:w w:val="105"/>
        </w:rPr>
        <w:t>SS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of</w:t>
      </w:r>
      <w:r>
        <w:rPr>
          <w:b w:val="0"/>
          <w:bCs w:val="0"/>
          <w:spacing w:val="3"/>
          <w:w w:val="103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3"/>
          <w:w w:val="105"/>
        </w:rPr>
        <w:t>qu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x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8"/>
          <w:w w:val="105"/>
        </w:rPr>
        <w:t>D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1" w:lineRule="auto"/>
        <w:ind w:left="119" w:right="260" w:firstLine="719"/>
        <w:jc w:val="left"/>
      </w:pP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dd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4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Br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7"/>
          <w:w w:val="105"/>
        </w:rPr>
        <w:t>C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’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1" w:lineRule="auto"/>
        <w:ind w:left="119" w:right="102" w:firstLine="719"/>
        <w:jc w:val="left"/>
      </w:pP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pp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5"/>
          <w:w w:val="105"/>
        </w:rPr>
        <w:t>yo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1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g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3"/>
          <w:w w:val="105"/>
        </w:rPr>
        <w:t>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3"/>
          <w:w w:val="105"/>
        </w:rPr>
        <w:t>op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3"/>
          <w:w w:val="105"/>
        </w:rPr>
        <w:t>po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nv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he</w:t>
      </w:r>
      <w:r>
        <w:rPr>
          <w:b w:val="0"/>
          <w:bCs w:val="0"/>
          <w:spacing w:val="3"/>
          <w:w w:val="103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3"/>
          <w:w w:val="105"/>
        </w:rPr>
        <w:t>gn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5"/>
          <w:w w:val="105"/>
        </w:rPr>
        <w:t>b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7"/>
          <w:w w:val="105"/>
        </w:rPr>
        <w:t>’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839" w:right="58"/>
        <w:jc w:val="left"/>
      </w:pPr>
      <w:r>
        <w:rPr>
          <w:b w:val="0"/>
          <w:bCs w:val="0"/>
          <w:spacing w:val="-3"/>
          <w:w w:val="105"/>
        </w:rPr>
        <w:t>Wi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5"/>
          <w:w w:val="105"/>
        </w:rPr>
        <w:t>g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tit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9"/>
          <w:w w:val="105"/>
        </w:rPr>
        <w:t>f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3"/>
          <w:w w:val="105"/>
        </w:rPr>
        <w:t>u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up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58.716733pt;height:45.83250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0" w:lineRule="auto"/>
        <w:ind w:right="5901"/>
        <w:jc w:val="left"/>
      </w:pPr>
      <w:r>
        <w:rPr>
          <w:b w:val="0"/>
          <w:bCs w:val="0"/>
          <w:spacing w:val="0"/>
          <w:w w:val="105"/>
        </w:rPr>
        <w:t>R.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4"/>
          <w:w w:val="105"/>
        </w:rPr>
        <w:t>M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ry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1"/>
          <w:w w:val="105"/>
        </w:rPr>
        <w:t>H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op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58.070170pt;height:34.8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before="8"/>
        <w:ind w:right="0"/>
        <w:jc w:val="left"/>
      </w:pP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5"/>
          <w:w w:val="105"/>
        </w:rPr>
        <w:t>l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1"/>
          <w:w w:val="105"/>
        </w:rPr>
        <w:t>J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8" w:lineRule="auto" w:before="9"/>
        <w:ind w:right="5901"/>
        <w:jc w:val="left"/>
      </w:pP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-5"/>
          <w:w w:val="105"/>
        </w:rPr>
        <w:t>d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4"/>
          <w:w w:val="105"/>
        </w:rPr>
        <w:t>S</w:t>
      </w:r>
      <w:r>
        <w:rPr>
          <w:b w:val="0"/>
          <w:bCs w:val="0"/>
          <w:spacing w:val="3"/>
          <w:w w:val="105"/>
        </w:rPr>
        <w:t>y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3"/>
          <w:w w:val="105"/>
        </w:rPr>
        <w:t>po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10"/>
          <w:w w:val="105"/>
        </w:rPr>
        <w:t>u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4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L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"/>
        <w:ind w:right="0"/>
        <w:jc w:val="left"/>
      </w:pP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5"/>
        </w:rPr>
        <w:t>CC: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7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7"/>
          <w:w w:val="105"/>
        </w:rPr>
        <w:t>C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p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5"/>
          <w:w w:val="105"/>
        </w:rPr>
        <w:t>T</w:t>
      </w:r>
      <w:r>
        <w:rPr>
          <w:b w:val="0"/>
          <w:bCs w:val="0"/>
          <w:spacing w:val="-5"/>
          <w:w w:val="105"/>
        </w:rPr>
        <w:t>h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-7"/>
          <w:w w:val="105"/>
        </w:rPr>
        <w:t>s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2"/>
          <w:w w:val="105"/>
        </w:rPr>
        <w:t>e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5"/>
          <w:w w:val="105"/>
        </w:rPr>
        <w:t>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8"/>
          <w:w w:val="105"/>
        </w:rPr>
        <w:t>D</w:t>
      </w:r>
      <w:r>
        <w:rPr>
          <w:b w:val="0"/>
          <w:bCs w:val="0"/>
          <w:spacing w:val="-6"/>
          <w:w w:val="105"/>
        </w:rPr>
        <w:t>e</w:t>
      </w:r>
      <w:r>
        <w:rPr>
          <w:b w:val="0"/>
          <w:bCs w:val="0"/>
          <w:spacing w:val="9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0"/>
        </w:rPr>
      </w:r>
    </w:p>
    <w:sectPr>
      <w:pgSz w:w="12240" w:h="15840"/>
      <w:pgMar w:top="1360" w:bottom="280" w:left="13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dcterms:created xsi:type="dcterms:W3CDTF">2013-04-10T21:22:10Z</dcterms:created>
  <dcterms:modified xsi:type="dcterms:W3CDTF">2013-04-10T21:22:10Z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2013-04-09T00:00:00Z</vt:filetime>
  </property>
  <property fmtid="{D5CDD505-2E9C-101B-9397-08002B2CF9AE}" pid="3" name="LastSaved">
    <vt:filetime>2013-04-11T00:00:00Z</vt:filetime>
  </property>
</Properties>
</file>